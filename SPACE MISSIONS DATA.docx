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7DE16" w14:textId="5DB12B43" w:rsidR="00E474A6" w:rsidRDefault="00A53007" w:rsidP="00A53007">
      <w:pPr>
        <w:pStyle w:val="Heading1"/>
        <w:tabs>
          <w:tab w:val="left" w:pos="2323"/>
        </w:tabs>
      </w:pPr>
      <w:r>
        <w:t>SPACE MISSIONS DATA</w:t>
      </w:r>
    </w:p>
    <w:p w14:paraId="35864F65" w14:textId="28117612" w:rsidR="00E474A6" w:rsidRDefault="00A53007" w:rsidP="00A53007">
      <w:pPr>
        <w:pStyle w:val="ListBullet"/>
      </w:pPr>
      <w:r>
        <w:t>What are the average temperature details of the launch sites?</w:t>
      </w:r>
    </w:p>
    <w:p w14:paraId="40EB467D" w14:textId="4B43F09D" w:rsidR="00A53007" w:rsidRDefault="00A53007" w:rsidP="00A53007">
      <w:pPr>
        <w:pStyle w:val="ListBullet"/>
      </w:pPr>
      <w:r>
        <w:t>What are the average Wind Speeds Details of the launch sites?</w:t>
      </w:r>
    </w:p>
    <w:p w14:paraId="08728471" w14:textId="477868D5" w:rsidR="00A53007" w:rsidRDefault="00A53007" w:rsidP="00A53007">
      <w:pPr>
        <w:pStyle w:val="ListBullet"/>
      </w:pPr>
      <w:r>
        <w:t>What are the different varieties of launch vehicles used by different companies?</w:t>
      </w:r>
    </w:p>
    <w:p w14:paraId="715A7F6E" w14:textId="252896C0" w:rsidR="00A53007" w:rsidRDefault="00A53007" w:rsidP="00A53007">
      <w:pPr>
        <w:pStyle w:val="ListBullet"/>
      </w:pPr>
      <w:r>
        <w:t>What is the Mission Status of the companies?</w:t>
      </w:r>
    </w:p>
    <w:p w14:paraId="34D946FD" w14:textId="688E64D7" w:rsidR="00A53007" w:rsidRDefault="00A53007" w:rsidP="00A53007">
      <w:pPr>
        <w:pStyle w:val="ListBullet"/>
      </w:pPr>
      <w:r>
        <w:t>Track Records of the Launch Sites?</w:t>
      </w:r>
    </w:p>
    <w:p w14:paraId="39BF8471" w14:textId="77777777" w:rsidR="00A53007" w:rsidRDefault="00A53007" w:rsidP="00A53007">
      <w:pPr>
        <w:pStyle w:val="ListBullet"/>
        <w:numPr>
          <w:ilvl w:val="0"/>
          <w:numId w:val="0"/>
        </w:numPr>
        <w:ind w:left="432"/>
      </w:pPr>
    </w:p>
    <w:p w14:paraId="7CA0A184" w14:textId="6B064A22" w:rsidR="00E474A6" w:rsidRDefault="00E474A6">
      <w:pPr>
        <w:pStyle w:val="Heading2"/>
      </w:pPr>
    </w:p>
    <w:sectPr w:rsidR="00E474A6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3211A" w14:textId="77777777" w:rsidR="00ED0D80" w:rsidRDefault="00ED0D80">
      <w:r>
        <w:separator/>
      </w:r>
    </w:p>
    <w:p w14:paraId="1399CE45" w14:textId="77777777" w:rsidR="00ED0D80" w:rsidRDefault="00ED0D80"/>
  </w:endnote>
  <w:endnote w:type="continuationSeparator" w:id="0">
    <w:p w14:paraId="03086CD3" w14:textId="77777777" w:rsidR="00ED0D80" w:rsidRDefault="00ED0D80">
      <w:r>
        <w:continuationSeparator/>
      </w:r>
    </w:p>
    <w:p w14:paraId="75438B94" w14:textId="77777777" w:rsidR="00ED0D80" w:rsidRDefault="00ED0D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6507C" w14:textId="77777777" w:rsidR="00E474A6" w:rsidRDefault="00ED0D8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95236" w14:textId="77777777" w:rsidR="00ED0D80" w:rsidRDefault="00ED0D80">
      <w:r>
        <w:separator/>
      </w:r>
    </w:p>
    <w:p w14:paraId="2B23AF9E" w14:textId="77777777" w:rsidR="00ED0D80" w:rsidRDefault="00ED0D80"/>
  </w:footnote>
  <w:footnote w:type="continuationSeparator" w:id="0">
    <w:p w14:paraId="2C1DC204" w14:textId="77777777" w:rsidR="00ED0D80" w:rsidRDefault="00ED0D80">
      <w:r>
        <w:continuationSeparator/>
      </w:r>
    </w:p>
    <w:p w14:paraId="0CA8CCDA" w14:textId="77777777" w:rsidR="00ED0D80" w:rsidRDefault="00ED0D8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07"/>
    <w:rsid w:val="00A53007"/>
    <w:rsid w:val="00E474A6"/>
    <w:rsid w:val="00ED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7FB5D5"/>
  <w15:chartTrackingRefBased/>
  <w15:docId w15:val="{3EA0D31B-82F5-2E43-9E33-19EFC0D4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hanyashreegowda/Library/Containers/com.microsoft.Word/Data/Library/Application%20Support/Microsoft/Office/16.0/DTS/en-US%7bFF4085FE-3AD1-4D49-B3C8-4B7C8897A0ED%7d/%7b80BC0176-6A9E-3C4D-82EB-A101814F8044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2022-02-26T19:23:00Z</dcterms:created>
  <dcterms:modified xsi:type="dcterms:W3CDTF">2022-02-26T19:26:00Z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